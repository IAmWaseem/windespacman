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CB2" w:rsidRDefault="004B15EE" w:rsidP="004B15EE">
      <w:pPr>
        <w:pStyle w:val="Titel"/>
      </w:pPr>
      <w:proofErr w:type="spellStart"/>
      <w:r>
        <w:t>Buglist</w:t>
      </w:r>
      <w:proofErr w:type="spellEnd"/>
    </w:p>
    <w:tbl>
      <w:tblPr>
        <w:tblStyle w:val="Tabelraster"/>
        <w:tblW w:w="0" w:type="auto"/>
        <w:tblLook w:val="04A0"/>
      </w:tblPr>
      <w:tblGrid>
        <w:gridCol w:w="4788"/>
        <w:gridCol w:w="4788"/>
      </w:tblGrid>
      <w:tr w:rsidR="004B15EE" w:rsidTr="004B15EE">
        <w:tc>
          <w:tcPr>
            <w:tcW w:w="4788" w:type="dxa"/>
          </w:tcPr>
          <w:p w:rsidR="004B15EE" w:rsidRPr="004B15EE" w:rsidRDefault="004B15EE" w:rsidP="004B15EE">
            <w:pPr>
              <w:rPr>
                <w:b/>
              </w:rPr>
            </w:pPr>
            <w:r w:rsidRPr="004B15EE">
              <w:rPr>
                <w:b/>
              </w:rPr>
              <w:t>Bug</w:t>
            </w:r>
          </w:p>
        </w:tc>
        <w:tc>
          <w:tcPr>
            <w:tcW w:w="4788" w:type="dxa"/>
          </w:tcPr>
          <w:p w:rsidR="004B15EE" w:rsidRPr="004B15EE" w:rsidRDefault="004B15EE" w:rsidP="004B15EE">
            <w:pPr>
              <w:rPr>
                <w:b/>
              </w:rPr>
            </w:pPr>
            <w:r w:rsidRPr="004B15EE">
              <w:rPr>
                <w:b/>
              </w:rPr>
              <w:t>Status</w:t>
            </w:r>
          </w:p>
        </w:tc>
      </w:tr>
      <w:tr w:rsidR="004B15EE" w:rsidTr="005D1A18">
        <w:tc>
          <w:tcPr>
            <w:tcW w:w="4788" w:type="dxa"/>
            <w:shd w:val="clear" w:color="auto" w:fill="C2D69B" w:themeFill="accent3" w:themeFillTint="99"/>
          </w:tcPr>
          <w:p w:rsidR="004B15EE" w:rsidRDefault="004B15EE" w:rsidP="004B15EE">
            <w:r>
              <w:t>Level ends, loading next level results in enemy message loop error.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4B15EE" w:rsidRDefault="004B15EE" w:rsidP="004B15EE">
            <w:r>
              <w:t>Fixed</w:t>
            </w:r>
          </w:p>
        </w:tc>
      </w:tr>
      <w:tr w:rsidR="004B15EE" w:rsidTr="005D1A18">
        <w:tc>
          <w:tcPr>
            <w:tcW w:w="4788" w:type="dxa"/>
            <w:shd w:val="clear" w:color="auto" w:fill="C2D69B" w:themeFill="accent3" w:themeFillTint="99"/>
          </w:tcPr>
          <w:p w:rsidR="004B15EE" w:rsidRDefault="004B15EE" w:rsidP="004B15EE">
            <w:r>
              <w:t>Level ends, loading next level result in gadget message loop error.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4B15EE" w:rsidRDefault="004B15EE" w:rsidP="004B15EE">
            <w:r>
              <w:t>Fixed</w:t>
            </w:r>
          </w:p>
        </w:tc>
      </w:tr>
      <w:tr w:rsidR="004B15EE" w:rsidTr="005D1A18">
        <w:tc>
          <w:tcPr>
            <w:tcW w:w="4788" w:type="dxa"/>
            <w:shd w:val="clear" w:color="auto" w:fill="C2D69B" w:themeFill="accent3" w:themeFillTint="99"/>
          </w:tcPr>
          <w:p w:rsidR="004B15EE" w:rsidRDefault="004B15EE" w:rsidP="004B15EE">
            <w:r>
              <w:t>Snow Level has some kind of alpha transparency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4B15EE" w:rsidRDefault="004B15EE" w:rsidP="004B15EE">
            <w:r>
              <w:t>Fixed</w:t>
            </w:r>
          </w:p>
        </w:tc>
      </w:tr>
      <w:tr w:rsidR="004B15EE" w:rsidTr="005D1A18">
        <w:tc>
          <w:tcPr>
            <w:tcW w:w="4788" w:type="dxa"/>
            <w:shd w:val="clear" w:color="auto" w:fill="C2D69B" w:themeFill="accent3" w:themeFillTint="99"/>
          </w:tcPr>
          <w:p w:rsidR="004B15EE" w:rsidRDefault="004B15EE" w:rsidP="004B15EE">
            <w:r>
              <w:t>Flying character weapons when level ends results in runtime error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4B15EE" w:rsidRDefault="004B15EE" w:rsidP="004B15EE">
            <w:r>
              <w:t>Fixed</w:t>
            </w:r>
          </w:p>
        </w:tc>
      </w:tr>
      <w:tr w:rsidR="004B15EE" w:rsidTr="005D1A18">
        <w:tc>
          <w:tcPr>
            <w:tcW w:w="4788" w:type="dxa"/>
            <w:shd w:val="clear" w:color="auto" w:fill="C2D69B" w:themeFill="accent3" w:themeFillTint="99"/>
          </w:tcPr>
          <w:p w:rsidR="004B15EE" w:rsidRDefault="00252759" w:rsidP="004B15EE">
            <w:r>
              <w:t>Flying enemy weapons when level ends results in runtime error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4B15EE" w:rsidRDefault="00977FEE" w:rsidP="004B15EE">
            <w:r>
              <w:t>Fixed</w:t>
            </w:r>
          </w:p>
        </w:tc>
      </w:tr>
      <w:tr w:rsidR="004B15EE" w:rsidTr="005D1A18">
        <w:tc>
          <w:tcPr>
            <w:tcW w:w="4788" w:type="dxa"/>
            <w:shd w:val="clear" w:color="auto" w:fill="C2D69B" w:themeFill="accent3" w:themeFillTint="99"/>
          </w:tcPr>
          <w:p w:rsidR="004B15EE" w:rsidRDefault="00252759" w:rsidP="004B15EE">
            <w:r>
              <w:t>Forest level has some kind of alpha transparency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4B15EE" w:rsidRDefault="004F396E" w:rsidP="004B15EE">
            <w:r>
              <w:t>Fixed</w:t>
            </w:r>
          </w:p>
        </w:tc>
      </w:tr>
      <w:tr w:rsidR="004B15EE" w:rsidTr="005D1A18">
        <w:tc>
          <w:tcPr>
            <w:tcW w:w="4788" w:type="dxa"/>
            <w:shd w:val="clear" w:color="auto" w:fill="632423" w:themeFill="accent2" w:themeFillShade="80"/>
          </w:tcPr>
          <w:p w:rsidR="004B15EE" w:rsidRDefault="00E1144E" w:rsidP="004B15EE">
            <w:r>
              <w:t>Falling with high speed (from great height) results in falling through surfaces</w:t>
            </w:r>
          </w:p>
          <w:p w:rsidR="005D1A18" w:rsidRDefault="005D1A18" w:rsidP="004B15EE"/>
          <w:p w:rsidR="005D1A18" w:rsidRDefault="005D1A18" w:rsidP="004B15EE">
            <w:r>
              <w:t xml:space="preserve">Changes made -&gt; character has max </w:t>
            </w:r>
            <w:proofErr w:type="spellStart"/>
            <w:r>
              <w:t>fallingspeed</w:t>
            </w:r>
            <w:proofErr w:type="spellEnd"/>
            <w:r>
              <w:t xml:space="preserve">, still need changes in </w:t>
            </w:r>
            <w:r w:rsidRPr="005D1A18">
              <w:t>Physics</w:t>
            </w:r>
            <w:r>
              <w:t>.</w:t>
            </w:r>
          </w:p>
        </w:tc>
        <w:tc>
          <w:tcPr>
            <w:tcW w:w="4788" w:type="dxa"/>
            <w:shd w:val="clear" w:color="auto" w:fill="632423" w:themeFill="accent2" w:themeFillShade="80"/>
          </w:tcPr>
          <w:p w:rsidR="004B15EE" w:rsidRDefault="00E1144E" w:rsidP="004B15EE">
            <w:r>
              <w:t>Open</w:t>
            </w:r>
          </w:p>
        </w:tc>
      </w:tr>
      <w:tr w:rsidR="00E1144E" w:rsidTr="005D1A18">
        <w:tc>
          <w:tcPr>
            <w:tcW w:w="4788" w:type="dxa"/>
            <w:shd w:val="clear" w:color="auto" w:fill="C2D69B" w:themeFill="accent3" w:themeFillTint="99"/>
          </w:tcPr>
          <w:p w:rsidR="00E1144E" w:rsidRDefault="00E1144E" w:rsidP="004B15EE">
            <w:r>
              <w:t>Shaking the screen results in patrolling Waldo to float in the air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E1144E" w:rsidRDefault="00E1144E" w:rsidP="004B15EE">
            <w:r>
              <w:t>Fixed</w:t>
            </w:r>
          </w:p>
        </w:tc>
      </w:tr>
      <w:tr w:rsidR="00E1144E" w:rsidTr="005D1A18">
        <w:tc>
          <w:tcPr>
            <w:tcW w:w="4788" w:type="dxa"/>
            <w:shd w:val="clear" w:color="auto" w:fill="C2D69B" w:themeFill="accent3" w:themeFillTint="99"/>
          </w:tcPr>
          <w:p w:rsidR="00E1144E" w:rsidRDefault="00E1144E" w:rsidP="004B15EE">
            <w:r>
              <w:t>Shaking the screen result in wandering Waldo to float in the air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E1144E" w:rsidRDefault="008A248C" w:rsidP="004B15EE">
            <w:r>
              <w:t>Fixed</w:t>
            </w:r>
          </w:p>
        </w:tc>
      </w:tr>
      <w:tr w:rsidR="00E1144E" w:rsidTr="005D1A18">
        <w:tc>
          <w:tcPr>
            <w:tcW w:w="4788" w:type="dxa"/>
            <w:shd w:val="clear" w:color="auto" w:fill="C2D69B" w:themeFill="accent3" w:themeFillTint="99"/>
          </w:tcPr>
          <w:p w:rsidR="00E1144E" w:rsidRDefault="00E1144E" w:rsidP="004B15EE">
            <w:r>
              <w:t xml:space="preserve">Shaking the screen while </w:t>
            </w:r>
            <w:proofErr w:type="spellStart"/>
            <w:r>
              <w:t>Pengy</w:t>
            </w:r>
            <w:proofErr w:type="spellEnd"/>
            <w:r>
              <w:t xml:space="preserve"> is jumping results in </w:t>
            </w:r>
            <w:proofErr w:type="spellStart"/>
            <w:r>
              <w:t>Pengy</w:t>
            </w:r>
            <w:proofErr w:type="spellEnd"/>
            <w:r>
              <w:t xml:space="preserve"> falling out of the level.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E1144E" w:rsidRDefault="008A248C" w:rsidP="004B15EE">
            <w:r>
              <w:t>Fixed</w:t>
            </w:r>
          </w:p>
        </w:tc>
      </w:tr>
      <w:tr w:rsidR="00E1144E" w:rsidTr="005D1A18">
        <w:tc>
          <w:tcPr>
            <w:tcW w:w="4788" w:type="dxa"/>
            <w:shd w:val="clear" w:color="auto" w:fill="632423" w:themeFill="accent2" w:themeFillShade="80"/>
          </w:tcPr>
          <w:p w:rsidR="00E1144E" w:rsidRDefault="00E1144E" w:rsidP="004B15EE">
            <w:r>
              <w:t>Typing while in the menu results in exception</w:t>
            </w:r>
          </w:p>
        </w:tc>
        <w:tc>
          <w:tcPr>
            <w:tcW w:w="4788" w:type="dxa"/>
            <w:shd w:val="clear" w:color="auto" w:fill="632423" w:themeFill="accent2" w:themeFillShade="80"/>
          </w:tcPr>
          <w:p w:rsidR="00E1144E" w:rsidRDefault="00E1144E" w:rsidP="004B15EE">
            <w:r>
              <w:t>Open</w:t>
            </w:r>
          </w:p>
        </w:tc>
      </w:tr>
      <w:tr w:rsidR="00E1144E" w:rsidTr="005D1A18">
        <w:tc>
          <w:tcPr>
            <w:tcW w:w="4788" w:type="dxa"/>
            <w:shd w:val="clear" w:color="auto" w:fill="632423" w:themeFill="accent2" w:themeFillShade="80"/>
          </w:tcPr>
          <w:p w:rsidR="00E1144E" w:rsidRDefault="002C0986" w:rsidP="004B15EE">
            <w:r>
              <w:t>You sometimes fall through a moving surface when it’s going up and you are jumping on top of it from below</w:t>
            </w:r>
          </w:p>
        </w:tc>
        <w:tc>
          <w:tcPr>
            <w:tcW w:w="4788" w:type="dxa"/>
            <w:shd w:val="clear" w:color="auto" w:fill="632423" w:themeFill="accent2" w:themeFillShade="80"/>
          </w:tcPr>
          <w:p w:rsidR="00E1144E" w:rsidRDefault="002C0986" w:rsidP="004B15EE">
            <w:r>
              <w:t>Open</w:t>
            </w:r>
          </w:p>
        </w:tc>
      </w:tr>
      <w:tr w:rsidR="002C0986" w:rsidTr="005D1A18">
        <w:tc>
          <w:tcPr>
            <w:tcW w:w="4788" w:type="dxa"/>
            <w:shd w:val="clear" w:color="auto" w:fill="C2D69B" w:themeFill="accent3" w:themeFillTint="99"/>
          </w:tcPr>
          <w:p w:rsidR="002C0986" w:rsidRDefault="00190F68" w:rsidP="004B15EE">
            <w:r>
              <w:t xml:space="preserve">Pressing left and right </w:t>
            </w:r>
            <w:r w:rsidR="00A13F24">
              <w:t>constantly when in collision with a surface, you teleport to the other side of the surface sometimes.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2C0986" w:rsidRDefault="00A13F24" w:rsidP="000A5DD4">
            <w:r>
              <w:t>F</w:t>
            </w:r>
            <w:r w:rsidR="000A5DD4">
              <w:t>i</w:t>
            </w:r>
            <w:r>
              <w:t>xed</w:t>
            </w:r>
          </w:p>
        </w:tc>
      </w:tr>
      <w:tr w:rsidR="00A13F24" w:rsidTr="005D1A18">
        <w:tc>
          <w:tcPr>
            <w:tcW w:w="4788" w:type="dxa"/>
            <w:shd w:val="clear" w:color="auto" w:fill="C2D69B" w:themeFill="accent3" w:themeFillTint="99"/>
          </w:tcPr>
          <w:p w:rsidR="00A13F24" w:rsidRDefault="000A5DD4" w:rsidP="004B15EE">
            <w:proofErr w:type="spellStart"/>
            <w:r>
              <w:t>Beachy</w:t>
            </w:r>
            <w:proofErr w:type="spellEnd"/>
            <w:r>
              <w:t xml:space="preserve"> throw</w:t>
            </w:r>
            <w:r w:rsidR="00133EEB">
              <w:t>s</w:t>
            </w:r>
            <w:r>
              <w:t xml:space="preserve"> rotten fish way above himself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A13F24" w:rsidRDefault="0031478F" w:rsidP="004B15EE">
            <w:r>
              <w:t>Fixed</w:t>
            </w:r>
          </w:p>
        </w:tc>
      </w:tr>
      <w:tr w:rsidR="00133EEB" w:rsidTr="005D1A18">
        <w:tc>
          <w:tcPr>
            <w:tcW w:w="4788" w:type="dxa"/>
            <w:shd w:val="clear" w:color="auto" w:fill="C2D69B" w:themeFill="accent3" w:themeFillTint="99"/>
          </w:tcPr>
          <w:p w:rsidR="00133EEB" w:rsidRDefault="00133EEB" w:rsidP="004B15EE">
            <w:r>
              <w:t>Rendering halts after a certain amount of time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133EEB" w:rsidRDefault="00133EEB" w:rsidP="004B15EE">
            <w:r>
              <w:t>Fixed</w:t>
            </w:r>
          </w:p>
        </w:tc>
      </w:tr>
      <w:tr w:rsidR="00133EEB" w:rsidTr="005D1A18">
        <w:tc>
          <w:tcPr>
            <w:tcW w:w="4788" w:type="dxa"/>
            <w:shd w:val="clear" w:color="auto" w:fill="C2D69B" w:themeFill="accent3" w:themeFillTint="99"/>
          </w:tcPr>
          <w:p w:rsidR="00133EEB" w:rsidRDefault="00133EEB" w:rsidP="004B15EE">
            <w:r>
              <w:t>After game over screen, the menu rendering is weird and clicking start game results in low fps and no tiles being drawn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133EEB" w:rsidRDefault="007333C9" w:rsidP="004B15EE">
            <w:r>
              <w:t>Fixed</w:t>
            </w:r>
          </w:p>
        </w:tc>
      </w:tr>
      <w:tr w:rsidR="00133EEB" w:rsidTr="005D1A18">
        <w:tc>
          <w:tcPr>
            <w:tcW w:w="4788" w:type="dxa"/>
            <w:shd w:val="clear" w:color="auto" w:fill="C2D69B" w:themeFill="accent3" w:themeFillTint="99"/>
          </w:tcPr>
          <w:p w:rsidR="00133EEB" w:rsidRDefault="00133EEB" w:rsidP="004B15EE">
            <w:r>
              <w:t>New game seems to start parts of the next level and the first level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133EEB" w:rsidRDefault="00BB07FD" w:rsidP="004B15EE">
            <w:r>
              <w:t>Fixed</w:t>
            </w:r>
          </w:p>
        </w:tc>
      </w:tr>
      <w:tr w:rsidR="00133EEB" w:rsidTr="005D1A18">
        <w:tc>
          <w:tcPr>
            <w:tcW w:w="4788" w:type="dxa"/>
            <w:shd w:val="clear" w:color="auto" w:fill="C2D69B" w:themeFill="accent3" w:themeFillTint="99"/>
          </w:tcPr>
          <w:p w:rsidR="00133EEB" w:rsidRDefault="00045BF8" w:rsidP="004B15EE">
            <w:r>
              <w:t xml:space="preserve">Rendering in the Forest and </w:t>
            </w:r>
            <w:proofErr w:type="spellStart"/>
            <w:r>
              <w:t>SnowLevel</w:t>
            </w:r>
            <w:proofErr w:type="spellEnd"/>
            <w:r>
              <w:t xml:space="preserve"> is extremely slow because of a lot of tiles that are all drawn at the same time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133EEB" w:rsidRDefault="00045BF8" w:rsidP="004B15EE">
            <w:r>
              <w:t>Fixed</w:t>
            </w:r>
          </w:p>
        </w:tc>
      </w:tr>
      <w:tr w:rsidR="00CB3008" w:rsidTr="005D1A18">
        <w:tc>
          <w:tcPr>
            <w:tcW w:w="4788" w:type="dxa"/>
            <w:shd w:val="clear" w:color="auto" w:fill="C2D69B" w:themeFill="accent3" w:themeFillTint="99"/>
          </w:tcPr>
          <w:p w:rsidR="00CB3008" w:rsidRDefault="00CB3008" w:rsidP="004B15EE">
            <w:r>
              <w:t>Character seems to have two views after doing a new game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CB3008" w:rsidRDefault="00BB07FD" w:rsidP="004B15EE">
            <w:r>
              <w:t>Fixed</w:t>
            </w:r>
          </w:p>
        </w:tc>
      </w:tr>
      <w:tr w:rsidR="00997D4E" w:rsidTr="005D1A18">
        <w:tc>
          <w:tcPr>
            <w:tcW w:w="4788" w:type="dxa"/>
            <w:shd w:val="clear" w:color="auto" w:fill="C2D69B" w:themeFill="accent3" w:themeFillTint="99"/>
          </w:tcPr>
          <w:p w:rsidR="00997D4E" w:rsidRDefault="00997D4E" w:rsidP="004B15EE">
            <w:r>
              <w:t>Moving surfaces aren’t removed after level end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997D4E" w:rsidRDefault="00997D4E" w:rsidP="004B15EE">
            <w:r>
              <w:t>Fixed</w:t>
            </w:r>
          </w:p>
        </w:tc>
      </w:tr>
      <w:tr w:rsidR="005F5BC2" w:rsidTr="005D1A18">
        <w:tc>
          <w:tcPr>
            <w:tcW w:w="4788" w:type="dxa"/>
            <w:shd w:val="clear" w:color="auto" w:fill="C2D69B" w:themeFill="accent3" w:themeFillTint="99"/>
          </w:tcPr>
          <w:p w:rsidR="005F5BC2" w:rsidRDefault="005F5BC2" w:rsidP="004B15EE">
            <w:r>
              <w:t xml:space="preserve">Enemies and gadgets aren’t removed after level </w:t>
            </w:r>
            <w:r>
              <w:lastRenderedPageBreak/>
              <w:t>end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5F5BC2" w:rsidRDefault="005F5BC2" w:rsidP="004B15EE">
            <w:r>
              <w:lastRenderedPageBreak/>
              <w:t>Fixed</w:t>
            </w:r>
          </w:p>
        </w:tc>
      </w:tr>
      <w:tr w:rsidR="005F5BC2" w:rsidTr="005D1A18">
        <w:tc>
          <w:tcPr>
            <w:tcW w:w="4788" w:type="dxa"/>
            <w:shd w:val="clear" w:color="auto" w:fill="C2D69B" w:themeFill="accent3" w:themeFillTint="99"/>
          </w:tcPr>
          <w:p w:rsidR="005F5BC2" w:rsidRDefault="001838D7" w:rsidP="004B15EE">
            <w:r>
              <w:lastRenderedPageBreak/>
              <w:t>Can’t jump while sliding, after sliding has ended everything seems to be strange. After a few times of sliding, runtime error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5F5BC2" w:rsidRDefault="0063413E" w:rsidP="004B15EE">
            <w:r>
              <w:t>Fixed</w:t>
            </w:r>
          </w:p>
        </w:tc>
      </w:tr>
      <w:tr w:rsidR="001838D7" w:rsidTr="005D1A18">
        <w:tc>
          <w:tcPr>
            <w:tcW w:w="4788" w:type="dxa"/>
            <w:shd w:val="clear" w:color="auto" w:fill="632423" w:themeFill="accent2" w:themeFillShade="80"/>
          </w:tcPr>
          <w:p w:rsidR="001838D7" w:rsidRDefault="00892067" w:rsidP="004B15EE">
            <w:r>
              <w:t>Can’t run or build in release because of SDL</w:t>
            </w:r>
          </w:p>
        </w:tc>
        <w:tc>
          <w:tcPr>
            <w:tcW w:w="4788" w:type="dxa"/>
            <w:shd w:val="clear" w:color="auto" w:fill="632423" w:themeFill="accent2" w:themeFillShade="80"/>
          </w:tcPr>
          <w:p w:rsidR="001838D7" w:rsidRDefault="00892067" w:rsidP="004B15EE">
            <w:r>
              <w:t>Open</w:t>
            </w:r>
          </w:p>
        </w:tc>
      </w:tr>
      <w:tr w:rsidR="00F833B4" w:rsidTr="005D1A18">
        <w:tc>
          <w:tcPr>
            <w:tcW w:w="4788" w:type="dxa"/>
            <w:shd w:val="clear" w:color="auto" w:fill="C2D69B" w:themeFill="accent3" w:themeFillTint="99"/>
          </w:tcPr>
          <w:p w:rsidR="00F833B4" w:rsidRDefault="0094003F" w:rsidP="004B15EE">
            <w:r>
              <w:t>Because the size of the character is changing during jumping, walking and falling you can sometimes move through surfaces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F833B4" w:rsidRDefault="00DF2EF6" w:rsidP="004B15EE">
            <w:r>
              <w:t>Fixed</w:t>
            </w:r>
          </w:p>
        </w:tc>
      </w:tr>
      <w:tr w:rsidR="0094003F" w:rsidTr="005D1A18">
        <w:tc>
          <w:tcPr>
            <w:tcW w:w="4788" w:type="dxa"/>
            <w:shd w:val="clear" w:color="auto" w:fill="C2D69B" w:themeFill="accent3" w:themeFillTint="99"/>
          </w:tcPr>
          <w:p w:rsidR="0094003F" w:rsidRDefault="00E465B6" w:rsidP="004B15EE">
            <w:r>
              <w:t>Starting the game the first time, sometimes the level intro isn’t shown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94003F" w:rsidRDefault="0054419B" w:rsidP="004B15EE">
            <w:r>
              <w:t>Fixed</w:t>
            </w:r>
          </w:p>
        </w:tc>
      </w:tr>
      <w:tr w:rsidR="007C6780" w:rsidTr="005D1A18">
        <w:tc>
          <w:tcPr>
            <w:tcW w:w="4788" w:type="dxa"/>
            <w:shd w:val="clear" w:color="auto" w:fill="C2D69B" w:themeFill="accent3" w:themeFillTint="99"/>
          </w:tcPr>
          <w:p w:rsidR="007C6780" w:rsidRDefault="007C6780" w:rsidP="004B15EE">
            <w:r>
              <w:t>If gadgets are left in the level, and you load the next level you get an error on the renderer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7C6780" w:rsidRDefault="00DF2EF6" w:rsidP="004B15EE">
            <w:r>
              <w:t>Fixed</w:t>
            </w:r>
          </w:p>
        </w:tc>
      </w:tr>
      <w:tr w:rsidR="004D2C87" w:rsidTr="005D1A18">
        <w:tc>
          <w:tcPr>
            <w:tcW w:w="4788" w:type="dxa"/>
            <w:shd w:val="clear" w:color="auto" w:fill="C2D69B" w:themeFill="accent3" w:themeFillTint="99"/>
          </w:tcPr>
          <w:p w:rsidR="004D2C87" w:rsidRDefault="004D2C87" w:rsidP="004B15EE">
            <w:r>
              <w:t xml:space="preserve">Wandering Waldo sometimes walks of </w:t>
            </w:r>
            <w:r w:rsidR="005946E8">
              <w:t>its</w:t>
            </w:r>
            <w:r>
              <w:t xml:space="preserve"> surface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4D2C87" w:rsidRDefault="003D7A76" w:rsidP="004B15EE">
            <w:r>
              <w:t>Fixed</w:t>
            </w:r>
          </w:p>
        </w:tc>
      </w:tr>
      <w:tr w:rsidR="0063413E" w:rsidTr="005D1A18">
        <w:tc>
          <w:tcPr>
            <w:tcW w:w="4788" w:type="dxa"/>
            <w:shd w:val="clear" w:color="auto" w:fill="C2D69B" w:themeFill="accent3" w:themeFillTint="99"/>
          </w:tcPr>
          <w:p w:rsidR="0063413E" w:rsidRDefault="0063413E" w:rsidP="009937DF">
            <w:r>
              <w:t xml:space="preserve">When </w:t>
            </w:r>
            <w:r w:rsidR="009937DF">
              <w:t xml:space="preserve">falling in the sky above a slope, you collide with the surface while it’s way below </w:t>
            </w:r>
            <w:proofErr w:type="spellStart"/>
            <w:r w:rsidR="009937DF">
              <w:t>Pengy</w:t>
            </w:r>
            <w:proofErr w:type="spellEnd"/>
          </w:p>
        </w:tc>
        <w:tc>
          <w:tcPr>
            <w:tcW w:w="4788" w:type="dxa"/>
            <w:shd w:val="clear" w:color="auto" w:fill="C2D69B" w:themeFill="accent3" w:themeFillTint="99"/>
          </w:tcPr>
          <w:p w:rsidR="0063413E" w:rsidRDefault="00C446C3" w:rsidP="004B15EE">
            <w:r>
              <w:t>Fixed</w:t>
            </w:r>
          </w:p>
        </w:tc>
      </w:tr>
      <w:tr w:rsidR="00384C20" w:rsidTr="005D1A18">
        <w:tc>
          <w:tcPr>
            <w:tcW w:w="4788" w:type="dxa"/>
            <w:shd w:val="clear" w:color="auto" w:fill="9BBB59" w:themeFill="accent3"/>
          </w:tcPr>
          <w:p w:rsidR="00384C20" w:rsidRDefault="00384C20" w:rsidP="009937DF">
            <w:r>
              <w:t>HUD is not transparent</w:t>
            </w:r>
          </w:p>
        </w:tc>
        <w:tc>
          <w:tcPr>
            <w:tcW w:w="4788" w:type="dxa"/>
            <w:shd w:val="clear" w:color="auto" w:fill="9BBB59" w:themeFill="accent3"/>
          </w:tcPr>
          <w:p w:rsidR="00384C20" w:rsidRDefault="005D1A18" w:rsidP="004B15EE">
            <w:r>
              <w:t>Fixed</w:t>
            </w:r>
          </w:p>
        </w:tc>
      </w:tr>
      <w:tr w:rsidR="00384C20" w:rsidTr="005D1A18">
        <w:tc>
          <w:tcPr>
            <w:tcW w:w="4788" w:type="dxa"/>
            <w:shd w:val="clear" w:color="auto" w:fill="C2D69B" w:themeFill="accent3" w:themeFillTint="99"/>
          </w:tcPr>
          <w:p w:rsidR="00384C20" w:rsidRDefault="00384C20" w:rsidP="009937DF">
            <w:r>
              <w:t>The 3 in the HUD is the wrong size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384C20" w:rsidRDefault="003B3FBD" w:rsidP="004B15EE">
            <w:r>
              <w:t>Fixed</w:t>
            </w:r>
          </w:p>
        </w:tc>
      </w:tr>
      <w:tr w:rsidR="00384C20" w:rsidTr="005D1A18">
        <w:tc>
          <w:tcPr>
            <w:tcW w:w="4788" w:type="dxa"/>
            <w:shd w:val="clear" w:color="auto" w:fill="9BBB59" w:themeFill="accent3"/>
          </w:tcPr>
          <w:p w:rsidR="00384C20" w:rsidRDefault="00384C20" w:rsidP="009937DF">
            <w:r>
              <w:t>The HUD is drawn below certain parts of the game (gadget, enemies etc</w:t>
            </w:r>
            <w:proofErr w:type="gramStart"/>
            <w:r>
              <w:t>..)</w:t>
            </w:r>
            <w:proofErr w:type="gramEnd"/>
          </w:p>
        </w:tc>
        <w:tc>
          <w:tcPr>
            <w:tcW w:w="4788" w:type="dxa"/>
            <w:shd w:val="clear" w:color="auto" w:fill="9BBB59" w:themeFill="accent3"/>
          </w:tcPr>
          <w:p w:rsidR="00384C20" w:rsidRDefault="005D1A18" w:rsidP="004B15EE">
            <w:r>
              <w:t>Fixed</w:t>
            </w:r>
          </w:p>
        </w:tc>
      </w:tr>
      <w:tr w:rsidR="006002F4" w:rsidTr="005D1A18">
        <w:tc>
          <w:tcPr>
            <w:tcW w:w="4788" w:type="dxa"/>
            <w:shd w:val="clear" w:color="auto" w:fill="C2D69B" w:themeFill="accent3" w:themeFillTint="99"/>
          </w:tcPr>
          <w:p w:rsidR="006002F4" w:rsidRDefault="006002F4" w:rsidP="009937DF">
            <w:r>
              <w:t xml:space="preserve">Forest Level has piranha’s </w:t>
            </w:r>
            <w:proofErr w:type="spellStart"/>
            <w:r>
              <w:t>in stead</w:t>
            </w:r>
            <w:proofErr w:type="spellEnd"/>
            <w:r>
              <w:t xml:space="preserve"> of piranha’s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6002F4" w:rsidRDefault="000D1563" w:rsidP="004B15EE">
            <w:r>
              <w:t>Fixed</w:t>
            </w:r>
          </w:p>
        </w:tc>
      </w:tr>
      <w:tr w:rsidR="00FD46AC" w:rsidTr="005D1A18">
        <w:tc>
          <w:tcPr>
            <w:tcW w:w="4788" w:type="dxa"/>
            <w:shd w:val="clear" w:color="auto" w:fill="C2D69B" w:themeFill="accent3" w:themeFillTint="99"/>
          </w:tcPr>
          <w:p w:rsidR="00FD46AC" w:rsidRDefault="00FD46AC" w:rsidP="009937DF">
            <w:r>
              <w:t>Moving surfaces don’t pause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FD46AC" w:rsidRDefault="003D7A76" w:rsidP="004B15EE">
            <w:r>
              <w:t>Fixed</w:t>
            </w:r>
          </w:p>
        </w:tc>
      </w:tr>
      <w:tr w:rsidR="003D7A76" w:rsidTr="005D1A18">
        <w:tc>
          <w:tcPr>
            <w:tcW w:w="4788" w:type="dxa"/>
            <w:shd w:val="clear" w:color="auto" w:fill="C2D69B" w:themeFill="accent3" w:themeFillTint="99"/>
          </w:tcPr>
          <w:p w:rsidR="003D7A76" w:rsidRDefault="003D7A76" w:rsidP="009937DF">
            <w:r>
              <w:t>Time Elapsed after pause is very big, causing everything to move over a large distance when resuming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3D7A76" w:rsidRDefault="003D7A76" w:rsidP="004B15EE">
            <w:r>
              <w:t>Fixed</w:t>
            </w:r>
          </w:p>
        </w:tc>
      </w:tr>
      <w:tr w:rsidR="00313630" w:rsidTr="005D1A18">
        <w:tc>
          <w:tcPr>
            <w:tcW w:w="4788" w:type="dxa"/>
            <w:shd w:val="clear" w:color="auto" w:fill="C2D69B" w:themeFill="accent3" w:themeFillTint="99"/>
          </w:tcPr>
          <w:p w:rsidR="00313630" w:rsidRDefault="00313630" w:rsidP="009937DF">
            <w:r>
              <w:t>When starting a level you sometimes fall through the level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313630" w:rsidRDefault="004F096E" w:rsidP="004B15EE">
            <w:r>
              <w:t>Fixed</w:t>
            </w:r>
          </w:p>
        </w:tc>
      </w:tr>
      <w:tr w:rsidR="00883E2C" w:rsidTr="005D1A18">
        <w:tc>
          <w:tcPr>
            <w:tcW w:w="4788" w:type="dxa"/>
            <w:shd w:val="clear" w:color="auto" w:fill="FFFF00"/>
          </w:tcPr>
          <w:p w:rsidR="00883E2C" w:rsidRDefault="00883E2C" w:rsidP="00363062">
            <w:r>
              <w:t>Sound</w:t>
            </w:r>
            <w:r w:rsidR="00363062">
              <w:t>s for everything seem a bit offset</w:t>
            </w:r>
          </w:p>
          <w:p w:rsidR="005D1A18" w:rsidRDefault="005D1A18" w:rsidP="00363062"/>
          <w:p w:rsidR="005D1A18" w:rsidRDefault="005D1A18" w:rsidP="005D1A18">
            <w:pPr>
              <w:pStyle w:val="Lijstalinea"/>
              <w:numPr>
                <w:ilvl w:val="0"/>
                <w:numId w:val="1"/>
              </w:numPr>
            </w:pPr>
            <w:r>
              <w:t>Because message system I think</w:t>
            </w:r>
          </w:p>
          <w:p w:rsidR="005D1A18" w:rsidRDefault="005D1A18" w:rsidP="005D1A18">
            <w:pPr>
              <w:pStyle w:val="Lijstalinea"/>
              <w:numPr>
                <w:ilvl w:val="0"/>
                <w:numId w:val="1"/>
              </w:numPr>
            </w:pPr>
            <w:r>
              <w:t>Checked sounds, every *.wav starts directly, no ‘whitespace’ in front.</w:t>
            </w:r>
          </w:p>
        </w:tc>
        <w:tc>
          <w:tcPr>
            <w:tcW w:w="4788" w:type="dxa"/>
            <w:shd w:val="clear" w:color="auto" w:fill="FFFF00"/>
          </w:tcPr>
          <w:p w:rsidR="00883E2C" w:rsidRDefault="00883E2C" w:rsidP="004B15EE">
            <w:r>
              <w:t>Open</w:t>
            </w:r>
          </w:p>
        </w:tc>
      </w:tr>
      <w:tr w:rsidR="00FB1C10" w:rsidTr="005D1A18">
        <w:tc>
          <w:tcPr>
            <w:tcW w:w="4788" w:type="dxa"/>
            <w:shd w:val="clear" w:color="auto" w:fill="C2D69B" w:themeFill="accent3" w:themeFillTint="99"/>
          </w:tcPr>
          <w:p w:rsidR="00FB1C10" w:rsidRDefault="00FB1C10" w:rsidP="009937DF">
            <w:r>
              <w:t>Gathered fish resets to 0 when going to the next level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FB1C10" w:rsidRDefault="00CC75D5" w:rsidP="004B15EE">
            <w:r>
              <w:t>Fixed</w:t>
            </w:r>
          </w:p>
        </w:tc>
      </w:tr>
      <w:tr w:rsidR="00962C09" w:rsidTr="005D1A18">
        <w:tc>
          <w:tcPr>
            <w:tcW w:w="4788" w:type="dxa"/>
            <w:shd w:val="clear" w:color="auto" w:fill="C2D69B" w:themeFill="accent3" w:themeFillTint="99"/>
          </w:tcPr>
          <w:p w:rsidR="00962C09" w:rsidRDefault="00962C09" w:rsidP="009937DF">
            <w:r>
              <w:t>Level intro’s all say Level 1 and “</w:t>
            </w:r>
            <w:proofErr w:type="spellStart"/>
            <w:r>
              <w:t>pirancha’s</w:t>
            </w:r>
            <w:proofErr w:type="spellEnd"/>
            <w:r>
              <w:t>”, this should be “piranha’s” or something else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962C09" w:rsidRDefault="00411787" w:rsidP="004B15EE">
            <w:r>
              <w:t>Fixed</w:t>
            </w:r>
          </w:p>
        </w:tc>
      </w:tr>
      <w:tr w:rsidR="00D579CD" w:rsidTr="005D1A18">
        <w:tc>
          <w:tcPr>
            <w:tcW w:w="4788" w:type="dxa"/>
            <w:shd w:val="clear" w:color="auto" w:fill="9BBB59" w:themeFill="accent3"/>
          </w:tcPr>
          <w:p w:rsidR="00D579CD" w:rsidRDefault="00D579CD" w:rsidP="009937DF">
            <w:proofErr w:type="spellStart"/>
            <w:r>
              <w:t>Pengy</w:t>
            </w:r>
            <w:proofErr w:type="spellEnd"/>
            <w:r>
              <w:t xml:space="preserve"> can throw too many weapons in too less time making it rather easy to kill </w:t>
            </w:r>
            <w:proofErr w:type="spellStart"/>
            <w:r>
              <w:t>Beachy</w:t>
            </w:r>
            <w:proofErr w:type="spellEnd"/>
          </w:p>
        </w:tc>
        <w:tc>
          <w:tcPr>
            <w:tcW w:w="4788" w:type="dxa"/>
            <w:shd w:val="clear" w:color="auto" w:fill="9BBB59" w:themeFill="accent3"/>
          </w:tcPr>
          <w:p w:rsidR="00D579CD" w:rsidRDefault="005D1A18" w:rsidP="004B15EE">
            <w:r>
              <w:t>Fixed</w:t>
            </w:r>
          </w:p>
        </w:tc>
      </w:tr>
      <w:tr w:rsidR="00D579CD" w:rsidTr="005D1A18">
        <w:tc>
          <w:tcPr>
            <w:tcW w:w="4788" w:type="dxa"/>
            <w:shd w:val="clear" w:color="auto" w:fill="632423" w:themeFill="accent2" w:themeFillShade="80"/>
          </w:tcPr>
          <w:p w:rsidR="00D579CD" w:rsidRDefault="00D579CD" w:rsidP="009937DF">
            <w:proofErr w:type="spellStart"/>
            <w:r>
              <w:t>LeafEye</w:t>
            </w:r>
            <w:proofErr w:type="spellEnd"/>
            <w:r>
              <w:t xml:space="preserve"> almost always jumps on top of </w:t>
            </w:r>
            <w:proofErr w:type="spellStart"/>
            <w:r>
              <w:t>Pengy</w:t>
            </w:r>
            <w:proofErr w:type="spellEnd"/>
            <w:r>
              <w:t>, making it too difficult to beat</w:t>
            </w:r>
          </w:p>
        </w:tc>
        <w:tc>
          <w:tcPr>
            <w:tcW w:w="4788" w:type="dxa"/>
            <w:shd w:val="clear" w:color="auto" w:fill="632423" w:themeFill="accent2" w:themeFillShade="80"/>
          </w:tcPr>
          <w:p w:rsidR="00D579CD" w:rsidRDefault="00D579CD" w:rsidP="004B15EE">
            <w:r>
              <w:t>Open</w:t>
            </w:r>
          </w:p>
        </w:tc>
      </w:tr>
      <w:tr w:rsidR="00D579CD" w:rsidTr="005D1A18">
        <w:tc>
          <w:tcPr>
            <w:tcW w:w="4788" w:type="dxa"/>
            <w:shd w:val="clear" w:color="auto" w:fill="632423" w:themeFill="accent2" w:themeFillShade="80"/>
          </w:tcPr>
          <w:p w:rsidR="00D579CD" w:rsidRDefault="00D579CD" w:rsidP="009937DF">
            <w:r>
              <w:t>Snowman fires too many weapons</w:t>
            </w:r>
          </w:p>
        </w:tc>
        <w:tc>
          <w:tcPr>
            <w:tcW w:w="4788" w:type="dxa"/>
            <w:shd w:val="clear" w:color="auto" w:fill="632423" w:themeFill="accent2" w:themeFillShade="80"/>
          </w:tcPr>
          <w:p w:rsidR="00D579CD" w:rsidRDefault="00D579CD" w:rsidP="004B15EE">
            <w:r>
              <w:t>Open</w:t>
            </w:r>
          </w:p>
        </w:tc>
      </w:tr>
    </w:tbl>
    <w:p w:rsidR="004B15EE" w:rsidRPr="004B15EE" w:rsidRDefault="004B15EE" w:rsidP="004B15EE"/>
    <w:sectPr w:rsidR="004B15EE" w:rsidRPr="004B15EE" w:rsidSect="00246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E00CC"/>
    <w:multiLevelType w:val="hybridMultilevel"/>
    <w:tmpl w:val="07CC7D62"/>
    <w:lvl w:ilvl="0" w:tplc="A1C2FE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4B15EE"/>
    <w:rsid w:val="00045BF8"/>
    <w:rsid w:val="000A5DD4"/>
    <w:rsid w:val="000D1563"/>
    <w:rsid w:val="00133EEB"/>
    <w:rsid w:val="001838D7"/>
    <w:rsid w:val="00190F68"/>
    <w:rsid w:val="00246CB2"/>
    <w:rsid w:val="00252759"/>
    <w:rsid w:val="002A2297"/>
    <w:rsid w:val="002C0986"/>
    <w:rsid w:val="00313630"/>
    <w:rsid w:val="0031478F"/>
    <w:rsid w:val="00363062"/>
    <w:rsid w:val="00384C20"/>
    <w:rsid w:val="003B3FBD"/>
    <w:rsid w:val="003D7A76"/>
    <w:rsid w:val="00411787"/>
    <w:rsid w:val="00487886"/>
    <w:rsid w:val="004B15EE"/>
    <w:rsid w:val="004D2C87"/>
    <w:rsid w:val="004F096E"/>
    <w:rsid w:val="004F396E"/>
    <w:rsid w:val="0054419B"/>
    <w:rsid w:val="005946E8"/>
    <w:rsid w:val="005D1A18"/>
    <w:rsid w:val="005F5BC2"/>
    <w:rsid w:val="006002F4"/>
    <w:rsid w:val="0063413E"/>
    <w:rsid w:val="007333C9"/>
    <w:rsid w:val="007C6780"/>
    <w:rsid w:val="00856CDD"/>
    <w:rsid w:val="00883E2C"/>
    <w:rsid w:val="00892067"/>
    <w:rsid w:val="008A248C"/>
    <w:rsid w:val="0094003F"/>
    <w:rsid w:val="00962C09"/>
    <w:rsid w:val="00977FEE"/>
    <w:rsid w:val="009937DF"/>
    <w:rsid w:val="00997D4E"/>
    <w:rsid w:val="00A13F24"/>
    <w:rsid w:val="00B34FD3"/>
    <w:rsid w:val="00BB07FD"/>
    <w:rsid w:val="00C446C3"/>
    <w:rsid w:val="00C50FCC"/>
    <w:rsid w:val="00CB3008"/>
    <w:rsid w:val="00CC75D5"/>
    <w:rsid w:val="00D579CD"/>
    <w:rsid w:val="00DF2EF6"/>
    <w:rsid w:val="00E1144E"/>
    <w:rsid w:val="00E465B6"/>
    <w:rsid w:val="00F833B4"/>
    <w:rsid w:val="00FB1C10"/>
    <w:rsid w:val="00FD4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46CB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B15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B15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4B15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5D1A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511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Erik Peters</cp:lastModifiedBy>
  <cp:revision>55</cp:revision>
  <dcterms:created xsi:type="dcterms:W3CDTF">2010-04-05T16:03:00Z</dcterms:created>
  <dcterms:modified xsi:type="dcterms:W3CDTF">2010-04-07T09:50:00Z</dcterms:modified>
</cp:coreProperties>
</file>